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1F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09E8681" wp14:editId="29418AE5">
                <wp:simplePos x="0" y="0"/>
                <wp:positionH relativeFrom="page">
                  <wp:align>right</wp:align>
                </wp:positionH>
                <wp:positionV relativeFrom="paragraph">
                  <wp:posOffset>-792480</wp:posOffset>
                </wp:positionV>
                <wp:extent cx="8435340" cy="10378440"/>
                <wp:effectExtent l="0" t="0" r="3810" b="381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5340" cy="10378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D58F" id="Rectangle 1" o:spid="_x0000_s1026" alt="&quot;&quot;" style="position:absolute;margin-left:613pt;margin-top:-62.4pt;width:664.2pt;height:817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1D280091" w14:textId="5BA3ACA3" w:rsidR="003421F4" w:rsidRPr="0085759F" w:rsidRDefault="0085759F" w:rsidP="00A4699F">
      <w:pPr>
        <w:pStyle w:val="Title"/>
        <w:rPr>
          <w:rFonts w:ascii="Calibri" w:hAnsi="Calibri" w:cs="Calibri"/>
          <w:b/>
          <w:bCs/>
          <w:sz w:val="48"/>
          <w:szCs w:val="50"/>
        </w:rPr>
      </w:pPr>
      <w:r w:rsidRPr="0085759F">
        <w:rPr>
          <w:rFonts w:ascii="Calibri" w:hAnsi="Calibri" w:cs="Calibri"/>
          <w:b/>
          <w:bCs/>
          <w:sz w:val="48"/>
          <w:szCs w:val="50"/>
        </w:rPr>
        <w:t>Keshribhan suryavanshi</w:t>
      </w:r>
    </w:p>
    <w:p w14:paraId="22AA85D5" w14:textId="7CA73E68" w:rsidR="003A4954" w:rsidRPr="0085759F" w:rsidRDefault="0085759F" w:rsidP="008753EA">
      <w:pPr>
        <w:pStyle w:val="Subtitle"/>
        <w:rPr>
          <w:rFonts w:ascii="Calibri" w:hAnsi="Calibri" w:cs="Calibri"/>
        </w:rPr>
      </w:pPr>
      <w:r w:rsidRPr="0085759F">
        <w:rPr>
          <w:rFonts w:ascii="Calibri" w:hAnsi="Calibri" w:cs="Calibri"/>
        </w:rPr>
        <w:t xml:space="preserve">Full stack </w:t>
      </w:r>
      <w:sdt>
        <w:sdtPr>
          <w:rPr>
            <w:rFonts w:ascii="Calibri" w:hAnsi="Calibri" w:cs="Calibri"/>
          </w:rPr>
          <w:id w:val="1501854292"/>
          <w:placeholder>
            <w:docPart w:val="C506803554074A1D934217D86FF2AB84"/>
          </w:placeholder>
          <w:temporary/>
          <w:showingPlcHdr/>
          <w15:appearance w15:val="hidden"/>
        </w:sdtPr>
        <w:sdtEndPr/>
        <w:sdtContent>
          <w:r w:rsidRPr="0085759F">
            <w:rPr>
              <w:rFonts w:ascii="Calibri" w:hAnsi="Calibri" w:cs="Calibri"/>
            </w:rPr>
            <w:t>web developer</w:t>
          </w:r>
        </w:sdtContent>
      </w:sdt>
    </w:p>
    <w:p w14:paraId="02DCF6FA" w14:textId="77777777" w:rsidR="006E6662" w:rsidRPr="006E6662" w:rsidRDefault="006E6662" w:rsidP="006E6662"/>
    <w:tbl>
      <w:tblPr>
        <w:tblW w:w="103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5"/>
        <w:gridCol w:w="734"/>
        <w:gridCol w:w="7823"/>
      </w:tblGrid>
      <w:tr w:rsidR="007B1EF3" w14:paraId="59E7DA70" w14:textId="77777777" w:rsidTr="008D755E">
        <w:trPr>
          <w:trHeight w:val="698"/>
        </w:trPr>
        <w:tc>
          <w:tcPr>
            <w:tcW w:w="10302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1FB89F1" w14:textId="7ECE730D" w:rsidR="0085759F" w:rsidRPr="0085759F" w:rsidRDefault="0085759F" w:rsidP="0085759F">
            <w:pPr>
              <w:pStyle w:val="Heading1"/>
              <w:jc w:val="center"/>
              <w:rPr>
                <w:rFonts w:ascii="Calibri" w:hAnsi="Calibri" w:cs="Calibri"/>
              </w:rPr>
            </w:pPr>
            <w:r w:rsidRPr="0085759F">
              <w:rPr>
                <w:rFonts w:ascii="Calibri" w:hAnsi="Calibri" w:cs="Calibri"/>
              </w:rPr>
              <w:t>8719933560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="00047073">
              <w:rPr>
                <w:rFonts w:ascii="Calibri" w:hAnsi="Calibri" w:cs="Calibri"/>
              </w:rPr>
              <w:t xml:space="preserve">CDAC </w:t>
            </w:r>
            <w:proofErr w:type="gramStart"/>
            <w:r w:rsidR="00047073">
              <w:rPr>
                <w:rFonts w:ascii="Calibri" w:hAnsi="Calibri" w:cs="Calibri"/>
              </w:rPr>
              <w:t>Silchar ,</w:t>
            </w:r>
            <w:proofErr w:type="gramEnd"/>
            <w:r w:rsidR="00047073">
              <w:rPr>
                <w:rFonts w:ascii="Calibri" w:hAnsi="Calibri" w:cs="Calibri"/>
              </w:rPr>
              <w:t xml:space="preserve"> Assam</w:t>
            </w:r>
            <w:r w:rsidR="00D56FFC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r w:rsidRPr="0085759F">
              <w:rPr>
                <w:rFonts w:ascii="Calibri" w:hAnsi="Calibri" w:cs="Calibri"/>
              </w:rPr>
              <w:t>keshari0921@gmail.com</w:t>
            </w:r>
            <w:r w:rsidR="00C76870" w:rsidRPr="0085759F">
              <w:rPr>
                <w:rFonts w:ascii="Calibri" w:hAnsi="Calibri" w:cs="Calibri"/>
              </w:rPr>
              <w:t xml:space="preserve"> </w:t>
            </w:r>
            <w:r w:rsidR="007B1EF3" w:rsidRPr="0085759F">
              <w:rPr>
                <w:rFonts w:ascii="Calibri" w:hAnsi="Calibri" w:cs="Calibri"/>
              </w:rPr>
              <w:t xml:space="preserve">| </w:t>
            </w:r>
            <w:hyperlink r:id="rId10" w:history="1">
              <w:r w:rsidRPr="0085759F">
                <w:rPr>
                  <w:rStyle w:val="Hyperlink"/>
                  <w:rFonts w:ascii="Calibri" w:hAnsi="Calibri" w:cs="Calibri"/>
                </w:rPr>
                <w:t>https://www.linkedin.com/in/keshribhan-suryavanshi-740990199/</w:t>
              </w:r>
            </w:hyperlink>
            <w:r w:rsidRPr="0085759F">
              <w:rPr>
                <w:rFonts w:ascii="Calibri" w:hAnsi="Calibri" w:cs="Calibri"/>
              </w:rPr>
              <w:t xml:space="preserve"> | https://github.com/Keshari07</w:t>
            </w:r>
          </w:p>
        </w:tc>
      </w:tr>
      <w:tr w:rsidR="007B1EF3" w14:paraId="3B9331C2" w14:textId="77777777" w:rsidTr="008D755E">
        <w:trPr>
          <w:trHeight w:val="284"/>
        </w:trPr>
        <w:tc>
          <w:tcPr>
            <w:tcW w:w="1745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2EB3DD38" w14:textId="77777777" w:rsidR="007B1EF3" w:rsidRPr="00C03D91" w:rsidRDefault="007B1EF3" w:rsidP="00C567C3"/>
        </w:tc>
        <w:tc>
          <w:tcPr>
            <w:tcW w:w="734" w:type="dxa"/>
            <w:tcBorders>
              <w:top w:val="single" w:sz="4" w:space="0" w:color="313E32" w:themeColor="accent4" w:themeTint="E6"/>
            </w:tcBorders>
          </w:tcPr>
          <w:p w14:paraId="453A81B7" w14:textId="77777777" w:rsidR="007B1EF3" w:rsidRPr="00C03D91" w:rsidRDefault="007B1EF3" w:rsidP="00C567C3"/>
        </w:tc>
        <w:tc>
          <w:tcPr>
            <w:tcW w:w="7822" w:type="dxa"/>
            <w:tcBorders>
              <w:top w:val="single" w:sz="4" w:space="0" w:color="313E32" w:themeColor="accent4" w:themeTint="E6"/>
            </w:tcBorders>
          </w:tcPr>
          <w:p w14:paraId="708F112F" w14:textId="77777777" w:rsidR="007B1EF3" w:rsidRPr="00C03D91" w:rsidRDefault="007B1EF3" w:rsidP="00C567C3"/>
        </w:tc>
      </w:tr>
      <w:tr w:rsidR="007B1EF3" w14:paraId="12E0A090" w14:textId="77777777" w:rsidTr="008D755E">
        <w:trPr>
          <w:trHeight w:val="930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</w:tcPr>
          <w:p w14:paraId="18E8B8B8" w14:textId="77777777" w:rsidR="007B1EF3" w:rsidRPr="00C567C3" w:rsidRDefault="00EC2377" w:rsidP="001A1BCF">
            <w:pPr>
              <w:pStyle w:val="Heading2"/>
            </w:pPr>
            <w:sdt>
              <w:sdtPr>
                <w:id w:val="1015038806"/>
                <w:placeholder>
                  <w:docPart w:val="5A0CA367DD9F43C19E4FB157BEC08071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30"/>
                  </w:rPr>
                  <w:t>Objective</w:t>
                </w:r>
              </w:sdtContent>
            </w:sdt>
          </w:p>
        </w:tc>
        <w:tc>
          <w:tcPr>
            <w:tcW w:w="734" w:type="dxa"/>
          </w:tcPr>
          <w:p w14:paraId="33032B2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22" w:type="dxa"/>
          </w:tcPr>
          <w:p w14:paraId="1B9A8B59" w14:textId="77777777" w:rsidR="00C567C3" w:rsidRDefault="00EC2377" w:rsidP="00C76870">
            <w:sdt>
              <w:sdtPr>
                <w:id w:val="498011931"/>
                <w:placeholder>
                  <w:docPart w:val="EE50CD83AD1D4CF29EA0C88019EAA92F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047073">
                  <w:rPr>
                    <w:rFonts w:ascii="Calibri" w:hAnsi="Calibri" w:cs="Calibri"/>
                    <w:sz w:val="24"/>
                    <w:szCs w:val="24"/>
                  </w:rPr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7F39F8A9" w14:textId="77777777" w:rsidTr="008D755E">
        <w:trPr>
          <w:trHeight w:val="932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</w:tcPr>
          <w:p w14:paraId="4E7C75E0" w14:textId="77777777" w:rsidR="007B1EF3" w:rsidRDefault="00EC2377" w:rsidP="00C76870">
            <w:pPr>
              <w:pStyle w:val="Heading2"/>
            </w:pPr>
            <w:sdt>
              <w:sdtPr>
                <w:id w:val="-630332219"/>
                <w:placeholder>
                  <w:docPart w:val="A8711C1BFF924D2FB841DCF2D3388BCE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r w:rsidR="00C76870" w:rsidRPr="00047073">
                  <w:rPr>
                    <w:sz w:val="24"/>
                    <w:szCs w:val="24"/>
                  </w:rPr>
                  <w:t>Skills &amp; abilities</w:t>
                </w:r>
              </w:sdtContent>
            </w:sdt>
          </w:p>
        </w:tc>
        <w:tc>
          <w:tcPr>
            <w:tcW w:w="734" w:type="dxa"/>
          </w:tcPr>
          <w:p w14:paraId="17C2E9B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22" w:type="dxa"/>
          </w:tcPr>
          <w:p w14:paraId="2F486145" w14:textId="04EBE699" w:rsidR="00AE389C" w:rsidRDefault="00AE389C" w:rsidP="00AE389C">
            <w:r>
              <w:t>Linux, Cloud, AWS, DevOps, Docker Python and HPC System, Bash scripting. Technologies and Tools</w:t>
            </w:r>
          </w:p>
          <w:p w14:paraId="4D5EE64E" w14:textId="77777777" w:rsidR="00AE389C" w:rsidRDefault="00AE389C" w:rsidP="00AE389C">
            <w:r w:rsidRPr="00AE389C">
              <w:rPr>
                <w:rFonts w:ascii="Segoe UI Variable Text" w:hAnsi="Segoe UI Variable Text"/>
                <w:b/>
                <w:bCs/>
                <w:sz w:val="22"/>
                <w:szCs w:val="24"/>
              </w:rPr>
              <w:t>Technologies</w:t>
            </w:r>
            <w:r>
              <w:t>: (High performance Computing) | Linux| Python | Cloud | AWS | DevOps | Docker | Kubernetes | Jenkins | Networking | Perl | Hadoop | Storage.</w:t>
            </w:r>
          </w:p>
          <w:p w14:paraId="2B8DEFEC" w14:textId="5E873AE9" w:rsidR="007B1EF3" w:rsidRDefault="00AE389C" w:rsidP="00AE389C">
            <w:r w:rsidRPr="00AE389C">
              <w:rPr>
                <w:rFonts w:ascii="Segoe UI Variable Text" w:hAnsi="Segoe UI Variable Text"/>
                <w:b/>
                <w:bCs/>
                <w:sz w:val="22"/>
                <w:szCs w:val="24"/>
              </w:rPr>
              <w:t>Tools:</w:t>
            </w:r>
            <w:r w:rsidRPr="00AE389C">
              <w:rPr>
                <w:sz w:val="22"/>
                <w:szCs w:val="24"/>
              </w:rPr>
              <w:t xml:space="preserve"> </w:t>
            </w:r>
            <w:r>
              <w:t>xCAT, Nagios, LVM, RAID, Lustre, Slurm.</w:t>
            </w:r>
          </w:p>
        </w:tc>
      </w:tr>
      <w:tr w:rsidR="007B1EF3" w14:paraId="29390E04" w14:textId="77777777" w:rsidTr="008D755E">
        <w:trPr>
          <w:trHeight w:val="4112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</w:tcPr>
          <w:p w14:paraId="6E0579FB" w14:textId="77777777" w:rsidR="007B1EF3" w:rsidRDefault="00EC2377" w:rsidP="001A1BCF">
            <w:pPr>
              <w:pStyle w:val="Heading2"/>
            </w:pPr>
            <w:sdt>
              <w:sdtPr>
                <w:id w:val="-944845835"/>
                <w:placeholder>
                  <w:docPart w:val="8459D4B402BD463783926B3A69BA624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47073">
                  <w:rPr>
                    <w:sz w:val="24"/>
                    <w:szCs w:val="24"/>
                  </w:rPr>
                  <w:t>Experience</w:t>
                </w:r>
              </w:sdtContent>
            </w:sdt>
          </w:p>
        </w:tc>
        <w:tc>
          <w:tcPr>
            <w:tcW w:w="734" w:type="dxa"/>
          </w:tcPr>
          <w:p w14:paraId="6325857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22" w:type="dxa"/>
          </w:tcPr>
          <w:p w14:paraId="3B0794E1" w14:textId="19A2F3C9" w:rsidR="00047073" w:rsidRPr="00047073" w:rsidRDefault="00047073" w:rsidP="00047073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317F47F5" w14:textId="5F7B9B75" w:rsidR="007B1EF3" w:rsidRPr="00047073" w:rsidRDefault="00047073" w:rsidP="00047073">
            <w:pPr>
              <w:pStyle w:val="Heading3"/>
              <w:rPr>
                <w:rFonts w:ascii="Segoe UI Variable Text" w:hAnsi="Segoe UI Variable Text"/>
              </w:rPr>
            </w:pPr>
            <w:r w:rsidRPr="00047073">
              <w:rPr>
                <w:rFonts w:ascii="Segoe UI Variable Text" w:hAnsi="Segoe UI Variable Text"/>
              </w:rPr>
              <w:t>Intern Full Stack Web Development Engineer CDAC ACTS CINE · Full-timeCDAC ACTS CINE · Full-time</w:t>
            </w:r>
          </w:p>
          <w:p w14:paraId="7460C934" w14:textId="1E31AAEE" w:rsidR="00047073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  <w:r w:rsidR="00E47E90" w:rsidRPr="00E47E90">
              <w:rPr>
                <w:rFonts w:ascii="Calibri" w:hAnsi="Calibri" w:cs="Calibri"/>
                <w:color w:val="auto"/>
                <w:sz w:val="24"/>
                <w:szCs w:val="32"/>
              </w:rPr>
              <w:t xml:space="preserve"> </w:t>
            </w: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Oct 2023 - Present · 4 mos</w:t>
            </w:r>
          </w:p>
          <w:p w14:paraId="7AF84E47" w14:textId="4013BA97" w:rsidR="00576304" w:rsidRPr="00E47E90" w:rsidRDefault="00047073" w:rsidP="00047073">
            <w:pPr>
              <w:pStyle w:val="Heading2"/>
              <w:rPr>
                <w:rFonts w:ascii="Calibri" w:hAnsi="Calibri" w:cs="Calibri"/>
                <w:color w:val="auto"/>
                <w:sz w:val="24"/>
                <w:szCs w:val="32"/>
              </w:rPr>
            </w:pPr>
            <w:r w:rsidRPr="00E47E90">
              <w:rPr>
                <w:rFonts w:ascii="Calibri" w:hAnsi="Calibri" w:cs="Calibri"/>
                <w:color w:val="auto"/>
                <w:sz w:val="24"/>
                <w:szCs w:val="32"/>
              </w:rPr>
              <w:t>Silchar, Assam, India</w:t>
            </w:r>
          </w:p>
          <w:p w14:paraId="61EB2B02" w14:textId="241B1574" w:rsidR="007B1EF3" w:rsidRPr="007E4BA6" w:rsidRDefault="00EC2377" w:rsidP="007E4BA6">
            <w:pPr>
              <w:pStyle w:val="ListBullet"/>
            </w:pPr>
            <w:sdt>
              <w:sdtPr>
                <w:id w:val="-640800971"/>
                <w:placeholder>
                  <w:docPart w:val="10EA8F5315CE4173BACFE7444DEF61A8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7A9954A2" w14:textId="49312BCF" w:rsidR="00E47E90" w:rsidRPr="007E4BA6" w:rsidRDefault="00E47E90" w:rsidP="007E4BA6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Using Language Spring Boot, HTML, CSS, JavaScript, React js, Bootstrap, MySQL, </w:t>
            </w:r>
          </w:p>
          <w:p w14:paraId="0E3FCC1E" w14:textId="3F9F0B11" w:rsid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High Performance Computing System Administration</w:t>
            </w:r>
          </w:p>
          <w:p w14:paraId="537873C6" w14:textId="056CA35B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</w:pP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202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3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(</w:t>
            </w:r>
            <w:r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jan</w:t>
            </w:r>
            <w:r w:rsidRPr="00E47E90">
              <w:rPr>
                <w:rFonts w:ascii="Calibri" w:eastAsiaTheme="majorEastAsia" w:hAnsi="Calibri" w:cs="Calibri"/>
                <w:b/>
                <w:caps/>
                <w:spacing w:val="10"/>
                <w:sz w:val="22"/>
                <w:szCs w:val="28"/>
              </w:rPr>
              <w:t>)-2023(March)</w:t>
            </w:r>
          </w:p>
          <w:p w14:paraId="1D2A8F32" w14:textId="77777777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 xml:space="preserve">Title: Intelligent Threat Detection and Real-Time Prevention </w:t>
            </w:r>
          </w:p>
          <w:p w14:paraId="04B0C2FC" w14:textId="12B3F77F" w:rsidR="00E47E90" w:rsidRP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Platform: AWS Cloud, Python</w:t>
            </w:r>
          </w:p>
          <w:p w14:paraId="1E8277EF" w14:textId="0C34F1C6" w:rsidR="00E47E90" w:rsidRDefault="00E47E90" w:rsidP="00E47E90">
            <w:pPr>
              <w:pStyle w:val="ListBullet"/>
              <w:rPr>
                <w:rFonts w:cs="Calibri"/>
                <w:bCs/>
              </w:rPr>
            </w:pPr>
            <w:r w:rsidRPr="00E47E90">
              <w:rPr>
                <w:rFonts w:cs="Calibri"/>
                <w:bCs/>
              </w:rPr>
              <w:t>Description: Identify threats using GuardDuty on your Aws Infrastructure and have an automated prevention mechanism using AWS Lambda functions</w:t>
            </w:r>
          </w:p>
          <w:p w14:paraId="4EF85DF3" w14:textId="5B46DDBF" w:rsidR="00E47E90" w:rsidRPr="00E47E90" w:rsidRDefault="00E47E90" w:rsidP="00E47E90">
            <w:pPr>
              <w:pStyle w:val="ListBullet"/>
              <w:numPr>
                <w:ilvl w:val="0"/>
                <w:numId w:val="0"/>
              </w:numPr>
              <w:ind w:left="648"/>
              <w:rPr>
                <w:rFonts w:cs="Calibri"/>
                <w:bCs/>
              </w:rPr>
            </w:pPr>
          </w:p>
        </w:tc>
      </w:tr>
      <w:tr w:rsidR="007B1EF3" w14:paraId="0A9CB208" w14:textId="77777777" w:rsidTr="008D755E">
        <w:trPr>
          <w:trHeight w:val="2053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</w:tcPr>
          <w:p w14:paraId="0CDB8806" w14:textId="77777777" w:rsidR="007B1EF3" w:rsidRDefault="00EC2377" w:rsidP="001A1BCF">
            <w:pPr>
              <w:pStyle w:val="Heading2"/>
            </w:pPr>
            <w:sdt>
              <w:sdtPr>
                <w:id w:val="-28191006"/>
                <w:placeholder>
                  <w:docPart w:val="A8A3AC60CE724A7E9FFEB7D9583EF6DF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34" w:type="dxa"/>
          </w:tcPr>
          <w:p w14:paraId="5CFDF6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822" w:type="dxa"/>
          </w:tcPr>
          <w:p w14:paraId="2C079A1D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</w:pPr>
            <w:r w:rsidRPr="00E47E90">
              <w:rPr>
                <w:rFonts w:ascii="Segoe UI Variable Text" w:eastAsiaTheme="majorEastAsia" w:hAnsi="Segoe UI Variable Text" w:cs="Calibri"/>
                <w:b/>
                <w:caps/>
                <w:spacing w:val="10"/>
                <w:szCs w:val="24"/>
              </w:rPr>
              <w:t>PG-DHPCSA: Diploma in High Performance Computing System Administration</w:t>
            </w:r>
          </w:p>
          <w:p w14:paraId="3AB01790" w14:textId="77777777" w:rsidR="00E47E90" w:rsidRPr="00E47E90" w:rsidRDefault="00E47E90" w:rsidP="00E47E90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Theme="majorHAnsi" w:eastAsiaTheme="majorEastAsia" w:hAnsiTheme="majorHAnsi" w:cs="Times New Roman (Headings CS)"/>
                <w:b/>
                <w:caps/>
                <w:spacing w:val="10"/>
                <w:szCs w:val="24"/>
              </w:rPr>
            </w:pPr>
          </w:p>
          <w:p w14:paraId="647B7AE6" w14:textId="68ED1D1A" w:rsidR="007B1EF3" w:rsidRDefault="00E47E90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  <w:r w:rsidRPr="00E47E90"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  <w:t>C-DAC’s Advanced Computing Training School Pune Maharashtra 2022(Sep)-2023(March) CGPA 63.65</w:t>
            </w:r>
          </w:p>
          <w:p w14:paraId="6B825A1D" w14:textId="77777777" w:rsidR="000C7343" w:rsidRDefault="000C7343" w:rsidP="00E47E90">
            <w:pPr>
              <w:rPr>
                <w:rFonts w:ascii="Calibri" w:eastAsiaTheme="majorEastAsia" w:hAnsi="Calibri" w:cs="Calibri"/>
                <w:bCs/>
                <w:caps/>
                <w:spacing w:val="10"/>
                <w:szCs w:val="24"/>
              </w:rPr>
            </w:pPr>
          </w:p>
          <w:p w14:paraId="74CFD5E3" w14:textId="77777777" w:rsidR="000C7343" w:rsidRPr="000C7343" w:rsidRDefault="000C7343" w:rsidP="000C7343">
            <w:pPr>
              <w:rPr>
                <w:rFonts w:ascii="Segoe UI Variable Text" w:hAnsi="Segoe UI Variable Text" w:cs="Calibri"/>
                <w:b/>
                <w:sz w:val="22"/>
                <w:szCs w:val="24"/>
              </w:rPr>
            </w:pPr>
            <w:r w:rsidRPr="000C7343">
              <w:rPr>
                <w:rFonts w:ascii="Segoe UI Variable Text" w:hAnsi="Segoe UI Variable Text" w:cs="Calibri"/>
                <w:b/>
                <w:sz w:val="22"/>
                <w:szCs w:val="24"/>
              </w:rPr>
              <w:t>Bachelor of Technology: Information Technology</w:t>
            </w:r>
          </w:p>
          <w:p w14:paraId="205758B3" w14:textId="77777777" w:rsidR="007E4BA6" w:rsidRPr="008D755E" w:rsidRDefault="000C7343" w:rsidP="000C7343">
            <w:pPr>
              <w:rPr>
                <w:rFonts w:cs="Calibri"/>
                <w:bCs/>
                <w:sz w:val="22"/>
                <w:szCs w:val="24"/>
              </w:rPr>
            </w:pPr>
            <w:r w:rsidRPr="008D755E">
              <w:rPr>
                <w:rFonts w:cs="Calibri"/>
                <w:bCs/>
                <w:sz w:val="22"/>
                <w:szCs w:val="24"/>
              </w:rPr>
              <w:t>Indira Gandhi Engineering College Sagar Madhya Pradesh 2019(August)-2022(June)</w:t>
            </w:r>
          </w:p>
          <w:p w14:paraId="09278837" w14:textId="77777777" w:rsidR="000C7343" w:rsidRPr="008D755E" w:rsidRDefault="000C7343" w:rsidP="000C7343">
            <w:pPr>
              <w:rPr>
                <w:rFonts w:cs="Calibri"/>
                <w:bCs/>
                <w:sz w:val="22"/>
                <w:szCs w:val="24"/>
              </w:rPr>
            </w:pPr>
            <w:r w:rsidRPr="008D755E">
              <w:rPr>
                <w:rFonts w:cs="Calibri"/>
                <w:bCs/>
                <w:sz w:val="22"/>
                <w:szCs w:val="24"/>
              </w:rPr>
              <w:t xml:space="preserve"> CGPA 77.79</w:t>
            </w:r>
          </w:p>
          <w:p w14:paraId="62AD094C" w14:textId="7E6A6DED" w:rsidR="007E4BA6" w:rsidRDefault="007E4BA6" w:rsidP="000C7343">
            <w:pPr>
              <w:rPr>
                <w:rFonts w:ascii="Calibri" w:hAnsi="Calibri" w:cs="Calibri"/>
                <w:bCs/>
              </w:rPr>
            </w:pPr>
          </w:p>
          <w:p w14:paraId="53B713CF" w14:textId="77777777" w:rsidR="007E4BA6" w:rsidRPr="007E4BA6" w:rsidRDefault="007E4BA6" w:rsidP="007E4BA6">
            <w:pPr>
              <w:rPr>
                <w:rFonts w:ascii="Segoe UI Variable Text" w:hAnsi="Segoe UI Variable Text" w:cs="Calibri"/>
                <w:b/>
                <w:sz w:val="24"/>
                <w:szCs w:val="28"/>
              </w:rPr>
            </w:pPr>
            <w:r w:rsidRPr="007E4BA6">
              <w:rPr>
                <w:rFonts w:ascii="Segoe UI Variable Text" w:hAnsi="Segoe UI Variable Text" w:cs="Calibri"/>
                <w:b/>
                <w:sz w:val="24"/>
                <w:szCs w:val="28"/>
              </w:rPr>
              <w:t>Declaration</w:t>
            </w:r>
          </w:p>
          <w:p w14:paraId="317FE103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  <w:r w:rsidRPr="007E4BA6">
              <w:rPr>
                <w:rFonts w:ascii="Calibri" w:hAnsi="Calibri" w:cs="Calibri"/>
                <w:bCs/>
              </w:rPr>
              <w:t xml:space="preserve"> </w:t>
            </w:r>
          </w:p>
          <w:p w14:paraId="11E810C0" w14:textId="77777777" w:rsidR="007E4BA6" w:rsidRPr="007E4BA6" w:rsidRDefault="007E4BA6" w:rsidP="007E4BA6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7E4BA6">
              <w:rPr>
                <w:rFonts w:ascii="Calibri" w:hAnsi="Calibri" w:cs="Calibri"/>
                <w:bCs/>
                <w:sz w:val="24"/>
                <w:szCs w:val="28"/>
              </w:rPr>
              <w:t>I hereby confirm that all the details mentioned above are authentic and accurate to the best of my belief.</w:t>
            </w:r>
          </w:p>
          <w:p w14:paraId="0ED7555E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75F2B2CA" w14:textId="21037985" w:rsidR="007E4BA6" w:rsidRPr="007E4BA6" w:rsidRDefault="007E4BA6" w:rsidP="007E4BA6">
            <w:pPr>
              <w:rPr>
                <w:rFonts w:ascii="Calibri" w:hAnsi="Calibri" w:cs="Calibri"/>
                <w:bCs/>
                <w:sz w:val="22"/>
                <w:szCs w:val="24"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>Date:</w:t>
            </w:r>
            <w:r w:rsidRPr="007E4BA6">
              <w:rPr>
                <w:rFonts w:ascii="Calibri" w:hAnsi="Calibri" w:cs="Calibri"/>
                <w:b/>
                <w:sz w:val="22"/>
                <w:szCs w:val="24"/>
              </w:rPr>
              <w:tab/>
              <w:t xml:space="preserve">                                                                                                    </w:t>
            </w:r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Keshribhan Suryavanshi</w:t>
            </w:r>
          </w:p>
          <w:p w14:paraId="7AC1DFB2" w14:textId="77777777" w:rsidR="007E4BA6" w:rsidRPr="007E4BA6" w:rsidRDefault="007E4BA6" w:rsidP="007E4BA6">
            <w:pPr>
              <w:rPr>
                <w:rFonts w:ascii="Calibri" w:hAnsi="Calibri" w:cs="Calibri"/>
                <w:bCs/>
              </w:rPr>
            </w:pPr>
          </w:p>
          <w:p w14:paraId="5408131C" w14:textId="2B78218B" w:rsidR="007E4BA6" w:rsidRPr="007E4BA6" w:rsidRDefault="007E4BA6" w:rsidP="007E4BA6">
            <w:pPr>
              <w:rPr>
                <w:rFonts w:ascii="Calibri" w:hAnsi="Calibri" w:cs="Calibri"/>
                <w:b/>
              </w:rPr>
            </w:pPr>
            <w:r w:rsidRPr="007E4BA6">
              <w:rPr>
                <w:rFonts w:ascii="Calibri" w:hAnsi="Calibri" w:cs="Calibri"/>
                <w:b/>
                <w:sz w:val="22"/>
                <w:szCs w:val="24"/>
              </w:rPr>
              <w:t xml:space="preserve">Place:  </w:t>
            </w:r>
            <w:r w:rsidRPr="007E4BA6">
              <w:rPr>
                <w:rFonts w:ascii="Calibri" w:hAnsi="Calibri" w:cs="Calibri"/>
                <w:bCs/>
                <w:sz w:val="22"/>
                <w:szCs w:val="24"/>
              </w:rPr>
              <w:t>CDAC SILCHAR, ASSAM</w:t>
            </w:r>
            <w:r w:rsidRPr="007E4BA6">
              <w:rPr>
                <w:rFonts w:ascii="Calibri" w:hAnsi="Calibri" w:cs="Calibri"/>
                <w:bCs/>
              </w:rPr>
              <w:tab/>
            </w:r>
            <w:r w:rsidRPr="007E4BA6">
              <w:rPr>
                <w:rFonts w:ascii="Calibri" w:hAnsi="Calibri" w:cs="Calibri"/>
                <w:b/>
              </w:rPr>
              <w:t xml:space="preserve">                                                                 Signature</w:t>
            </w:r>
          </w:p>
          <w:p w14:paraId="2CA0F8C0" w14:textId="77777777" w:rsidR="007E4BA6" w:rsidRPr="007E4BA6" w:rsidRDefault="007E4BA6" w:rsidP="000C7343">
            <w:pPr>
              <w:rPr>
                <w:rFonts w:ascii="Calibri" w:hAnsi="Calibri" w:cs="Calibri"/>
                <w:b/>
              </w:rPr>
            </w:pPr>
          </w:p>
          <w:p w14:paraId="59FE44A7" w14:textId="57AD40EF" w:rsidR="007E4BA6" w:rsidRPr="00E47E90" w:rsidRDefault="007E4BA6" w:rsidP="000C7343">
            <w:pPr>
              <w:rPr>
                <w:rFonts w:ascii="Calibri" w:hAnsi="Calibri" w:cs="Calibri"/>
                <w:bCs/>
              </w:rPr>
            </w:pPr>
          </w:p>
        </w:tc>
      </w:tr>
    </w:tbl>
    <w:p w14:paraId="573D2AC4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AA6E3" w14:textId="77777777" w:rsidR="00EC2377" w:rsidRDefault="00EC2377">
      <w:r>
        <w:separator/>
      </w:r>
    </w:p>
  </w:endnote>
  <w:endnote w:type="continuationSeparator" w:id="0">
    <w:p w14:paraId="522F56C1" w14:textId="77777777" w:rsidR="00EC2377" w:rsidRDefault="00EC2377">
      <w:r>
        <w:continuationSeparator/>
      </w:r>
    </w:p>
  </w:endnote>
  <w:endnote w:type="continuationNotice" w:id="1">
    <w:p w14:paraId="52835F72" w14:textId="77777777" w:rsidR="00EC2377" w:rsidRDefault="00EC2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5A75E" w14:textId="77777777" w:rsidR="00EC2377" w:rsidRDefault="00EC2377">
      <w:r>
        <w:separator/>
      </w:r>
    </w:p>
  </w:footnote>
  <w:footnote w:type="continuationSeparator" w:id="0">
    <w:p w14:paraId="7E2DA233" w14:textId="77777777" w:rsidR="00EC2377" w:rsidRDefault="00EC2377">
      <w:r>
        <w:continuationSeparator/>
      </w:r>
    </w:p>
  </w:footnote>
  <w:footnote w:type="continuationNotice" w:id="1">
    <w:p w14:paraId="1FC27C76" w14:textId="77777777" w:rsidR="00EC2377" w:rsidRDefault="00EC23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F"/>
    <w:rsid w:val="0001213F"/>
    <w:rsid w:val="0001722C"/>
    <w:rsid w:val="00024E30"/>
    <w:rsid w:val="00045CE7"/>
    <w:rsid w:val="00045EA1"/>
    <w:rsid w:val="00047073"/>
    <w:rsid w:val="0005643D"/>
    <w:rsid w:val="00066481"/>
    <w:rsid w:val="00081AAF"/>
    <w:rsid w:val="00096D71"/>
    <w:rsid w:val="000B43F6"/>
    <w:rsid w:val="000C7343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7E4BA6"/>
    <w:rsid w:val="008001AD"/>
    <w:rsid w:val="0083156C"/>
    <w:rsid w:val="00850E50"/>
    <w:rsid w:val="008560B4"/>
    <w:rsid w:val="0085759F"/>
    <w:rsid w:val="00871E79"/>
    <w:rsid w:val="008753EA"/>
    <w:rsid w:val="00883C67"/>
    <w:rsid w:val="00897263"/>
    <w:rsid w:val="008D755E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389C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07A82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47E90"/>
    <w:rsid w:val="00E5147C"/>
    <w:rsid w:val="00E61EDA"/>
    <w:rsid w:val="00E9289A"/>
    <w:rsid w:val="00E97E45"/>
    <w:rsid w:val="00EA07BF"/>
    <w:rsid w:val="00EA39C1"/>
    <w:rsid w:val="00EC0619"/>
    <w:rsid w:val="00EC1349"/>
    <w:rsid w:val="00EC2377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5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759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qFormat/>
    <w:rsid w:val="00E47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7E90"/>
    <w:rPr>
      <w:color w:val="313E32" w:themeColor="accent4" w:themeTint="E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keshribhan-suryavanshi-74099019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0CA367DD9F43C19E4FB157BEC0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0156-E677-4A64-8264-46146BEE11DE}"/>
      </w:docPartPr>
      <w:docPartBody>
        <w:p w:rsidR="00C11115" w:rsidRDefault="0031774A">
          <w:pPr>
            <w:pStyle w:val="5A0CA367DD9F43C19E4FB157BEC08071"/>
          </w:pPr>
          <w:r>
            <w:t>Objective</w:t>
          </w:r>
        </w:p>
      </w:docPartBody>
    </w:docPart>
    <w:docPart>
      <w:docPartPr>
        <w:name w:val="EE50CD83AD1D4CF29EA0C88019EA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76D37-0E1E-4799-8403-A0544CA0E8A9}"/>
      </w:docPartPr>
      <w:docPartBody>
        <w:p w:rsidR="00C11115" w:rsidRDefault="0031774A">
          <w:pPr>
            <w:pStyle w:val="EE50CD83AD1D4CF29EA0C88019EAA92F"/>
          </w:pPr>
          <w:r>
            <w:t>To obtain a challenging web developer position in a dynamic and innovative organization where I can utilize my technical and creative skills to develop and maintain responsive, user-friendly, and visually appealing websites.</w:t>
          </w:r>
        </w:p>
      </w:docPartBody>
    </w:docPart>
    <w:docPart>
      <w:docPartPr>
        <w:name w:val="A8711C1BFF924D2FB841DCF2D338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E3E4-8C86-47B2-A439-8257CA13AE66}"/>
      </w:docPartPr>
      <w:docPartBody>
        <w:p w:rsidR="00C11115" w:rsidRDefault="0031774A">
          <w:pPr>
            <w:pStyle w:val="A8711C1BFF924D2FB841DCF2D3388BC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8459D4B402BD463783926B3A69BA6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FCE8-CA9A-486B-A5B5-AEFC32153618}"/>
      </w:docPartPr>
      <w:docPartBody>
        <w:p w:rsidR="00C11115" w:rsidRDefault="0031774A">
          <w:pPr>
            <w:pStyle w:val="8459D4B402BD463783926B3A69BA624F"/>
          </w:pPr>
          <w:r w:rsidRPr="001A1BCF">
            <w:t>Experience</w:t>
          </w:r>
        </w:p>
      </w:docPartBody>
    </w:docPart>
    <w:docPart>
      <w:docPartPr>
        <w:name w:val="10EA8F5315CE4173BACFE7444DEF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F3A5-4317-458E-A7CE-D39921EEBE90}"/>
      </w:docPartPr>
      <w:docPartBody>
        <w:p w:rsidR="00C11115" w:rsidRDefault="0031774A">
          <w:pPr>
            <w:pStyle w:val="10EA8F5315CE4173BACFE7444DEF61A8"/>
          </w:pPr>
          <w:r w:rsidRPr="004C4EF1">
            <w:t xml:space="preserve">Develop and maintain responsive, user-friendly, and visually appealing websites using </w:t>
          </w:r>
          <w:r>
            <w:t>programming languages.</w:t>
          </w:r>
        </w:p>
      </w:docPartBody>
    </w:docPart>
    <w:docPart>
      <w:docPartPr>
        <w:name w:val="A8A3AC60CE724A7E9FFEB7D9583EF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253AF-A894-40BF-B7C8-4797560325F7}"/>
      </w:docPartPr>
      <w:docPartBody>
        <w:p w:rsidR="00C11115" w:rsidRDefault="0031774A">
          <w:pPr>
            <w:pStyle w:val="A8A3AC60CE724A7E9FFEB7D9583EF6DF"/>
          </w:pPr>
          <w:r w:rsidRPr="00024E30">
            <w:t>Education</w:t>
          </w:r>
        </w:p>
      </w:docPartBody>
    </w:docPart>
    <w:docPart>
      <w:docPartPr>
        <w:name w:val="C506803554074A1D934217D86FF2A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FD69-1E7C-4E5C-9295-23B3C948FB6E}"/>
      </w:docPartPr>
      <w:docPartBody>
        <w:p w:rsidR="00C11115" w:rsidRDefault="00065C9B" w:rsidP="00065C9B">
          <w:pPr>
            <w:pStyle w:val="C506803554074A1D934217D86FF2AB84"/>
          </w:pPr>
          <w:r>
            <w:t>web 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B"/>
    <w:rsid w:val="00065C9B"/>
    <w:rsid w:val="0031774A"/>
    <w:rsid w:val="00C11115"/>
    <w:rsid w:val="00F1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CA367DD9F43C19E4FB157BEC08071">
    <w:name w:val="5A0CA367DD9F43C19E4FB157BEC08071"/>
  </w:style>
  <w:style w:type="paragraph" w:customStyle="1" w:styleId="EE50CD83AD1D4CF29EA0C88019EAA92F">
    <w:name w:val="EE50CD83AD1D4CF29EA0C88019EAA92F"/>
  </w:style>
  <w:style w:type="paragraph" w:customStyle="1" w:styleId="A8711C1BFF924D2FB841DCF2D3388BCE">
    <w:name w:val="A8711C1BFF924D2FB841DCF2D3388BCE"/>
  </w:style>
  <w:style w:type="paragraph" w:customStyle="1" w:styleId="8459D4B402BD463783926B3A69BA624F">
    <w:name w:val="8459D4B402BD463783926B3A69BA624F"/>
  </w:style>
  <w:style w:type="paragraph" w:customStyle="1" w:styleId="10EA8F5315CE4173BACFE7444DEF61A8">
    <w:name w:val="10EA8F5315CE4173BACFE7444DEF61A8"/>
  </w:style>
  <w:style w:type="paragraph" w:customStyle="1" w:styleId="A8A3AC60CE724A7E9FFEB7D9583EF6DF">
    <w:name w:val="A8A3AC60CE724A7E9FFEB7D9583EF6DF"/>
  </w:style>
  <w:style w:type="paragraph" w:customStyle="1" w:styleId="C506803554074A1D934217D86FF2AB84">
    <w:name w:val="C506803554074A1D934217D86FF2AB84"/>
    <w:rsid w:val="00065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2024-01-02T07:12:00Z</dcterms:created>
  <dcterms:modified xsi:type="dcterms:W3CDTF">2024-01-02T07:18:00Z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